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0C2F2D">
      <w:pPr>
        <w:pStyle w:val="Title"/>
      </w:pPr>
      <w:r>
        <w:t xml:space="preserve">Statistical Machine Learning Project </w:t>
      </w:r>
      <w:r w:rsidR="00BF3842">
        <w:t>2</w:t>
      </w:r>
    </w:p>
    <w:p w:rsidR="00F251B2" w:rsidRDefault="000C2F2D">
      <w:pPr>
        <w:pStyle w:val="Author"/>
      </w:pPr>
      <w:r>
        <w:t>Arnav Chakravarthy</w:t>
      </w:r>
    </w:p>
    <w:p w:rsidR="002C1870" w:rsidRDefault="002C1870">
      <w:pPr>
        <w:pStyle w:val="Author"/>
      </w:pPr>
      <w:r>
        <w:t xml:space="preserve">ASU ID: </w:t>
      </w:r>
      <w:r w:rsidRPr="002C1870">
        <w:t>1216873944</w:t>
      </w:r>
    </w:p>
    <w:p w:rsidR="00F251B2" w:rsidRDefault="00F251B2"/>
    <w:p w:rsidR="00F251B2" w:rsidRPr="00F16E00" w:rsidRDefault="000C2F2D">
      <w:pPr>
        <w:pStyle w:val="Heading1"/>
        <w:rPr>
          <w:sz w:val="36"/>
          <w:szCs w:val="24"/>
        </w:rPr>
      </w:pPr>
      <w:r w:rsidRPr="00F16E00">
        <w:rPr>
          <w:sz w:val="36"/>
          <w:szCs w:val="24"/>
        </w:rPr>
        <w:t>Required Tasks</w:t>
      </w:r>
      <w:bookmarkStart w:id="0" w:name="_GoBack"/>
      <w:bookmarkEnd w:id="0"/>
    </w:p>
    <w:p w:rsidR="00F251B2" w:rsidRPr="00F16E00" w:rsidRDefault="000C2F2D">
      <w:pPr>
        <w:rPr>
          <w:sz w:val="21"/>
          <w:szCs w:val="21"/>
        </w:rPr>
      </w:pPr>
      <w:r w:rsidRPr="00F16E00">
        <w:rPr>
          <w:sz w:val="21"/>
          <w:szCs w:val="21"/>
        </w:rPr>
        <w:t>The specific algorithmic tasks I needed to perform for this part of the project included:</w:t>
      </w:r>
    </w:p>
    <w:p w:rsidR="00F251B2" w:rsidRPr="00F16E00" w:rsidRDefault="00BF3842" w:rsidP="000C2F2D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Initialize clusters using Strategy 1 and 2. Strategy 1 involves randomly picking the initial centers from the given samples. Strategy 2 involves picking only the first point randomly and picking points with </w:t>
      </w:r>
      <w:proofErr w:type="spellStart"/>
      <w:r>
        <w:rPr>
          <w:sz w:val="21"/>
          <w:szCs w:val="21"/>
        </w:rPr>
        <w:t>ith</w:t>
      </w:r>
      <w:proofErr w:type="spellEnd"/>
      <w:r>
        <w:rPr>
          <w:sz w:val="21"/>
          <w:szCs w:val="21"/>
        </w:rPr>
        <w:t xml:space="preserve"> center (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&gt;1) such that the average distance of this chosen point to all previous centroids is maximal.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Test the implementation </w:t>
      </w:r>
      <w:r w:rsidRPr="00BF3842">
        <w:rPr>
          <w:sz w:val="21"/>
          <w:szCs w:val="21"/>
        </w:rPr>
        <w:t>with the number k of clusters ranging from 2-10.</w:t>
      </w:r>
    </w:p>
    <w:p w:rsidR="00BF3842" w:rsidRPr="00BF3842" w:rsidRDefault="00BF3842" w:rsidP="00BF3842">
      <w:pPr>
        <w:pStyle w:val="ListBullet"/>
        <w:rPr>
          <w:sz w:val="21"/>
          <w:szCs w:val="21"/>
        </w:rPr>
      </w:pPr>
      <w:r w:rsidRPr="00BF3842">
        <w:rPr>
          <w:sz w:val="21"/>
          <w:szCs w:val="21"/>
        </w:rPr>
        <w:t>Plot the objective function value vs. the number of clusters k. Under each strategy, plot the objective function twice, each start from a different initialization.</w:t>
      </w:r>
    </w:p>
    <w:p w:rsidR="00F251B2" w:rsidRDefault="006E6070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Initialization</w:t>
      </w: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1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>I have used the “NumPy” library for the Python programming language. It adds support for large, multi-dimensional arrays and matrices.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>And for this whole project I have used vectorization to make calculations more efficient.</w:t>
      </w:r>
    </w:p>
    <w:p w:rsidR="006E6070" w:rsidRPr="00F16E0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 w:rsidRPr="00F16E00">
        <w:rPr>
          <w:sz w:val="21"/>
          <w:szCs w:val="21"/>
        </w:rPr>
        <w:t xml:space="preserve">Each </w:t>
      </w:r>
      <w:r>
        <w:rPr>
          <w:sz w:val="21"/>
          <w:szCs w:val="21"/>
        </w:rPr>
        <w:t>sample is represented as a 2D Vector.</w:t>
      </w:r>
      <w:r w:rsidRPr="00F16E00">
        <w:rPr>
          <w:sz w:val="21"/>
          <w:szCs w:val="21"/>
        </w:rPr>
        <w:t xml:space="preserve"> </w:t>
      </w:r>
    </w:p>
    <w:p w:rsidR="006E6070" w:rsidRDefault="006E6070" w:rsidP="006E6070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used the </w:t>
      </w:r>
      <w:proofErr w:type="spellStart"/>
      <w:r>
        <w:rPr>
          <w:sz w:val="21"/>
          <w:szCs w:val="21"/>
        </w:rPr>
        <w:t>random.sample</w:t>
      </w:r>
      <w:proofErr w:type="spellEnd"/>
      <w:r>
        <w:rPr>
          <w:sz w:val="21"/>
          <w:szCs w:val="21"/>
        </w:rPr>
        <w:t xml:space="preserve"> to choose “k” random and unique points to avoid duplicate clusters.</w:t>
      </w:r>
    </w:p>
    <w:p w:rsidR="009E7BEC" w:rsidRPr="00F16E00" w:rsidRDefault="006E6070" w:rsidP="009E7BEC">
      <w:pPr>
        <w:pStyle w:val="ListBullet"/>
        <w:numPr>
          <w:ilvl w:val="0"/>
          <w:numId w:val="0"/>
        </w:numPr>
        <w:ind w:left="749" w:hanging="29"/>
        <w:rPr>
          <w:sz w:val="21"/>
          <w:szCs w:val="21"/>
        </w:rPr>
      </w:pPr>
      <w:r>
        <w:rPr>
          <w:sz w:val="21"/>
          <w:szCs w:val="21"/>
        </w:rPr>
        <w:t xml:space="preserve">I have then stored this in a Python list called </w:t>
      </w:r>
      <w:proofErr w:type="spellStart"/>
      <w:r>
        <w:rPr>
          <w:sz w:val="21"/>
          <w:szCs w:val="21"/>
        </w:rPr>
        <w:t>all_centers</w:t>
      </w:r>
      <w:proofErr w:type="spellEnd"/>
      <w:r>
        <w:rPr>
          <w:sz w:val="21"/>
          <w:szCs w:val="21"/>
        </w:rPr>
        <w:t>. The shape of this would be ( k x 2) Where k is the number of centroids.</w:t>
      </w:r>
    </w:p>
    <w:p w:rsidR="006E6070" w:rsidRDefault="006E6070" w:rsidP="006E6070">
      <w:pPr>
        <w:pStyle w:val="ListParagraph"/>
        <w:ind w:left="792"/>
      </w:pPr>
    </w:p>
    <w:p w:rsidR="006E6070" w:rsidRDefault="006E6070" w:rsidP="006E6070">
      <w:pPr>
        <w:pStyle w:val="ListParagraph"/>
        <w:numPr>
          <w:ilvl w:val="1"/>
          <w:numId w:val="18"/>
        </w:numPr>
      </w:pPr>
      <w:r>
        <w:t>Strategy 2</w:t>
      </w:r>
    </w:p>
    <w:p w:rsidR="006E6070" w:rsidRDefault="006E6070" w:rsidP="006E6070">
      <w:pPr>
        <w:pStyle w:val="ListParagraph"/>
      </w:pP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 w:rsidRPr="006E6070">
        <w:rPr>
          <w:sz w:val="21"/>
          <w:szCs w:val="21"/>
        </w:rPr>
        <w:t>For this</w:t>
      </w:r>
      <w:r>
        <w:rPr>
          <w:sz w:val="21"/>
          <w:szCs w:val="21"/>
        </w:rPr>
        <w:t xml:space="preserve"> strategy, I choose the first point randomly using </w:t>
      </w:r>
      <w:proofErr w:type="spellStart"/>
      <w:r>
        <w:rPr>
          <w:sz w:val="21"/>
          <w:szCs w:val="21"/>
        </w:rPr>
        <w:t>random.randint</w:t>
      </w:r>
      <w:proofErr w:type="spellEnd"/>
      <w:r>
        <w:rPr>
          <w:sz w:val="21"/>
          <w:szCs w:val="21"/>
        </w:rPr>
        <w:t>.</w:t>
      </w:r>
    </w:p>
    <w:p w:rsidR="006E6070" w:rsidRDefault="006E6070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For the rest of the centroids, I </w:t>
      </w:r>
      <w:r w:rsidR="009E7BEC">
        <w:rPr>
          <w:sz w:val="21"/>
          <w:szCs w:val="21"/>
        </w:rPr>
        <w:t xml:space="preserve">built a function called </w:t>
      </w:r>
      <w:proofErr w:type="spellStart"/>
      <w:r w:rsidR="009E7BEC" w:rsidRPr="009E7BEC">
        <w:rPr>
          <w:i/>
          <w:iCs/>
          <w:sz w:val="21"/>
          <w:szCs w:val="21"/>
        </w:rPr>
        <w:t>calc_point_distances</w:t>
      </w:r>
      <w:proofErr w:type="spellEnd"/>
      <w:r w:rsidR="009E7BEC" w:rsidRPr="009E7BEC">
        <w:rPr>
          <w:i/>
          <w:iCs/>
          <w:sz w:val="21"/>
          <w:szCs w:val="21"/>
        </w:rPr>
        <w:t>()</w:t>
      </w:r>
      <w:r w:rsidR="009E7BEC">
        <w:rPr>
          <w:sz w:val="21"/>
          <w:szCs w:val="21"/>
        </w:rPr>
        <w:t xml:space="preserve"> which </w:t>
      </w:r>
      <w:r>
        <w:rPr>
          <w:sz w:val="21"/>
          <w:szCs w:val="21"/>
        </w:rPr>
        <w:t>calculate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 average distance of each point to the previously calculated centroids</w:t>
      </w:r>
      <w:r w:rsidR="009E7BEC">
        <w:rPr>
          <w:sz w:val="21"/>
          <w:szCs w:val="21"/>
        </w:rPr>
        <w:t xml:space="preserve">, </w:t>
      </w:r>
      <w:r>
        <w:rPr>
          <w:sz w:val="21"/>
          <w:szCs w:val="21"/>
        </w:rPr>
        <w:t>store</w:t>
      </w:r>
      <w:r w:rsidR="009E7BEC">
        <w:rPr>
          <w:sz w:val="21"/>
          <w:szCs w:val="21"/>
        </w:rPr>
        <w:t>s</w:t>
      </w:r>
      <w:r>
        <w:rPr>
          <w:sz w:val="21"/>
          <w:szCs w:val="21"/>
        </w:rPr>
        <w:t xml:space="preserve"> them in a list</w:t>
      </w:r>
      <w:r w:rsidR="009E7BEC">
        <w:rPr>
          <w:sz w:val="21"/>
          <w:szCs w:val="21"/>
        </w:rPr>
        <w:t xml:space="preserve"> in decreasing order and returns them.</w:t>
      </w:r>
    </w:p>
    <w:p w:rsidR="009E7BEC" w:rsidRDefault="009E7BEC" w:rsidP="006E6070">
      <w:pPr>
        <w:pStyle w:val="ListParagraph"/>
        <w:ind w:left="792"/>
        <w:rPr>
          <w:sz w:val="21"/>
          <w:szCs w:val="21"/>
        </w:rPr>
      </w:pPr>
      <w:r>
        <w:rPr>
          <w:sz w:val="21"/>
          <w:szCs w:val="21"/>
        </w:rPr>
        <w:t xml:space="preserve">I now iterate through this list until I find the first index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 xml:space="preserve">. Hence I calculate the point with the maximum average distance which is not already present in </w:t>
      </w:r>
      <w:proofErr w:type="spellStart"/>
      <w:r w:rsidRPr="009E7BEC">
        <w:rPr>
          <w:i/>
          <w:iCs/>
          <w:sz w:val="21"/>
          <w:szCs w:val="21"/>
        </w:rPr>
        <w:t>all_clusters</w:t>
      </w:r>
      <w:proofErr w:type="spellEnd"/>
      <w:r>
        <w:rPr>
          <w:sz w:val="21"/>
          <w:szCs w:val="21"/>
        </w:rPr>
        <w:t>. The reason for doing this and not just returning an argmax is because after considering a certain number of centers, the future centers get repeated. Hence this following method gives us unique centroids.</w:t>
      </w:r>
    </w:p>
    <w:p w:rsidR="009E7BEC" w:rsidRPr="006E6070" w:rsidRDefault="009E7BEC" w:rsidP="006E6070">
      <w:pPr>
        <w:pStyle w:val="ListParagraph"/>
        <w:ind w:left="792"/>
        <w:rPr>
          <w:sz w:val="21"/>
          <w:szCs w:val="21"/>
        </w:rPr>
      </w:pPr>
    </w:p>
    <w:p w:rsidR="00150D47" w:rsidRPr="00F16E00" w:rsidRDefault="009E7BEC" w:rsidP="00150D47">
      <w:pPr>
        <w:pStyle w:val="Heading2"/>
        <w:numPr>
          <w:ilvl w:val="0"/>
          <w:numId w:val="18"/>
        </w:numPr>
        <w:rPr>
          <w:sz w:val="28"/>
          <w:szCs w:val="22"/>
        </w:rPr>
      </w:pPr>
      <w:r>
        <w:rPr>
          <w:sz w:val="28"/>
          <w:szCs w:val="22"/>
        </w:rPr>
        <w:t>K-Means Algorithm</w:t>
      </w:r>
    </w:p>
    <w:p w:rsidR="007F6D60" w:rsidRDefault="00150D47" w:rsidP="00150D47">
      <w:pPr>
        <w:ind w:left="720"/>
        <w:rPr>
          <w:sz w:val="21"/>
          <w:szCs w:val="21"/>
        </w:rPr>
      </w:pPr>
      <w:r w:rsidRPr="00F16E00">
        <w:rPr>
          <w:sz w:val="21"/>
          <w:szCs w:val="21"/>
        </w:rPr>
        <w:t xml:space="preserve">I </w:t>
      </w:r>
      <w:r w:rsidR="009E7BEC">
        <w:rPr>
          <w:sz w:val="21"/>
          <w:szCs w:val="21"/>
        </w:rPr>
        <w:t xml:space="preserve">created a Python dictionary called </w:t>
      </w:r>
      <w:proofErr w:type="spellStart"/>
      <w:r w:rsidR="009E7BEC" w:rsidRPr="009E7BEC">
        <w:rPr>
          <w:i/>
          <w:iCs/>
          <w:sz w:val="21"/>
          <w:szCs w:val="21"/>
        </w:rPr>
        <w:t>center_points_dict</w:t>
      </w:r>
      <w:proofErr w:type="spellEnd"/>
      <w:r w:rsidR="00123CB1">
        <w:rPr>
          <w:i/>
          <w:iCs/>
          <w:sz w:val="21"/>
          <w:szCs w:val="21"/>
        </w:rPr>
        <w:t xml:space="preserve"> </w:t>
      </w:r>
      <w:r w:rsidR="00123CB1">
        <w:rPr>
          <w:sz w:val="21"/>
          <w:szCs w:val="21"/>
        </w:rPr>
        <w:t>which stores the cluster index as the key, and the points present in the cluster as its value. The key is an integer and the value is a list of lists.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For every iteration of </w:t>
      </w:r>
      <w:proofErr w:type="spellStart"/>
      <w:r>
        <w:rPr>
          <w:rFonts w:eastAsiaTheme="minorEastAsia"/>
          <w:sz w:val="21"/>
          <w:szCs w:val="21"/>
        </w:rPr>
        <w:t>KMeans</w:t>
      </w:r>
      <w:proofErr w:type="spellEnd"/>
      <w:r>
        <w:rPr>
          <w:rFonts w:eastAsiaTheme="minorEastAsia"/>
          <w:sz w:val="21"/>
          <w:szCs w:val="21"/>
        </w:rPr>
        <w:t xml:space="preserve"> these points get updated as well as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get updated.</w:t>
      </w:r>
    </w:p>
    <w:p w:rsidR="00123CB1" w:rsidRDefault="00123CB1" w:rsidP="00150D47">
      <w:pPr>
        <w:ind w:left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I have used Euclidean distance to assign a point to a cluster such that the Euclidean distance between the point and the centroid of the assigned cluster is the least among that of all the other centroids.</w:t>
      </w:r>
    </w:p>
    <w:p w:rsidR="00DF6E7A" w:rsidRDefault="00123CB1" w:rsidP="00123CB1">
      <w:pPr>
        <w:ind w:left="720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After each iteration I update </w:t>
      </w:r>
      <w:proofErr w:type="spellStart"/>
      <w:r>
        <w:rPr>
          <w:rFonts w:eastAsiaTheme="minorEastAsia"/>
          <w:sz w:val="21"/>
          <w:szCs w:val="21"/>
        </w:rPr>
        <w:t>all_clusters</w:t>
      </w:r>
      <w:proofErr w:type="spellEnd"/>
      <w:r>
        <w:rPr>
          <w:rFonts w:eastAsiaTheme="minorEastAsia"/>
          <w:sz w:val="21"/>
          <w:szCs w:val="21"/>
        </w:rPr>
        <w:t xml:space="preserve"> by updating each centroid as the average of all the points present in that specific cluster. These points can be retrieved from </w:t>
      </w:r>
      <w:proofErr w:type="spellStart"/>
      <w:r w:rsidRPr="009E7BEC">
        <w:rPr>
          <w:i/>
          <w:iCs/>
          <w:sz w:val="21"/>
          <w:szCs w:val="21"/>
        </w:rPr>
        <w:t>center_points_dict</w:t>
      </w:r>
      <w:proofErr w:type="spellEnd"/>
      <w:r>
        <w:rPr>
          <w:sz w:val="21"/>
          <w:szCs w:val="21"/>
        </w:rPr>
        <w:t xml:space="preserve">. </w:t>
      </w:r>
    </w:p>
    <w:p w:rsidR="002A3C20" w:rsidRDefault="002A3C20" w:rsidP="00123CB1">
      <w:pPr>
        <w:ind w:left="720"/>
        <w:rPr>
          <w:sz w:val="21"/>
          <w:szCs w:val="21"/>
        </w:rPr>
      </w:pPr>
      <w:r>
        <w:rPr>
          <w:sz w:val="21"/>
          <w:szCs w:val="21"/>
        </w:rPr>
        <w:t>I also created two plotting functions to visualize the centroids as well as all the points in their respective clusters after performing K-Means.</w:t>
      </w:r>
    </w:p>
    <w:p w:rsidR="002941BE" w:rsidRDefault="00CB3316" w:rsidP="002941BE">
      <w:pPr>
        <w:keepNext/>
        <w:ind w:left="720"/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3951514" cy="3951514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_plot_7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593" cy="39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B" w:rsidRDefault="002941BE" w:rsidP="002941BE">
      <w:pPr>
        <w:pStyle w:val="Caption"/>
        <w:rPr>
          <w:sz w:val="21"/>
          <w:szCs w:val="21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     K=7, Strategy 1</w:t>
      </w:r>
    </w:p>
    <w:p w:rsidR="002941BE" w:rsidRDefault="002941BE" w:rsidP="002941BE">
      <w:pPr>
        <w:keepNext/>
        <w:ind w:left="720"/>
      </w:pPr>
      <w:r>
        <w:rPr>
          <w:noProof/>
          <w:sz w:val="21"/>
          <w:szCs w:val="21"/>
        </w:rPr>
        <w:drawing>
          <wp:inline distT="0" distB="0" distL="0" distR="0">
            <wp:extent cx="3820885" cy="3820885"/>
            <wp:effectExtent l="0" t="0" r="190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_plot_7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004" cy="38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16" w:rsidRDefault="002941BE" w:rsidP="002941BE">
      <w:pPr>
        <w:pStyle w:val="Caption"/>
        <w:ind w:left="2880" w:firstLine="720"/>
        <w:rPr>
          <w:sz w:val="21"/>
          <w:szCs w:val="21"/>
        </w:rPr>
      </w:pPr>
      <w:r>
        <w:t>K=7, Strategy=2</w:t>
      </w:r>
    </w:p>
    <w:p w:rsidR="00846B5F" w:rsidRPr="00123CB1" w:rsidRDefault="00846B5F" w:rsidP="00123CB1">
      <w:pPr>
        <w:ind w:left="720"/>
        <w:rPr>
          <w:rFonts w:eastAsiaTheme="minorEastAsia"/>
          <w:sz w:val="21"/>
          <w:szCs w:val="21"/>
        </w:rPr>
      </w:pPr>
    </w:p>
    <w:p w:rsidR="002F5D4F" w:rsidRDefault="002F5D4F" w:rsidP="00CD2B27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lastRenderedPageBreak/>
        <w:t>Euclidean Distance</w:t>
      </w:r>
    </w:p>
    <w:p w:rsidR="00B00FA4" w:rsidRDefault="00B00FA4" w:rsidP="00B00FA4">
      <w:pPr>
        <w:pStyle w:val="ListParagraph"/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 xml:space="preserve">                         </w:t>
      </w:r>
      <w:r>
        <w:rPr>
          <w:rFonts w:asciiTheme="majorHAnsi" w:eastAsiaTheme="majorEastAsia" w:hAnsiTheme="majorHAnsi" w:cstheme="majorBidi"/>
          <w:noProof/>
          <w:sz w:val="28"/>
          <w:szCs w:val="22"/>
        </w:rPr>
        <w:drawing>
          <wp:inline distT="0" distB="0" distL="0" distR="0">
            <wp:extent cx="2503711" cy="326571"/>
            <wp:effectExtent l="0" t="0" r="0" b="381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uclidea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770" cy="3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A4" w:rsidRPr="00B00FA4" w:rsidRDefault="00B00FA4" w:rsidP="00B00FA4">
      <w:pPr>
        <w:pStyle w:val="ListParagraph"/>
        <w:rPr>
          <w:rFonts w:asciiTheme="majorHAnsi" w:eastAsiaTheme="majorEastAsia" w:hAnsiTheme="majorHAnsi" w:cstheme="majorBidi"/>
          <w:sz w:val="28"/>
          <w:szCs w:val="22"/>
        </w:rPr>
      </w:pPr>
    </w:p>
    <w:p w:rsidR="00B00FA4" w:rsidRDefault="00B00FA4" w:rsidP="002F5D4F">
      <w:pPr>
        <w:pStyle w:val="ListParagraph"/>
        <w:ind w:left="360"/>
        <w:rPr>
          <w:sz w:val="21"/>
          <w:szCs w:val="21"/>
        </w:rPr>
      </w:pPr>
      <w:r w:rsidRPr="00B00FA4">
        <w:rPr>
          <w:sz w:val="21"/>
          <w:szCs w:val="21"/>
        </w:rPr>
        <w:t xml:space="preserve">P and q are the 2 points in a 2D space.  </w:t>
      </w:r>
      <w:r w:rsidR="00123E87">
        <w:rPr>
          <w:sz w:val="21"/>
          <w:szCs w:val="21"/>
        </w:rPr>
        <w:t xml:space="preserve">q1 </w:t>
      </w:r>
      <w:r w:rsidRPr="00B00FA4">
        <w:rPr>
          <w:sz w:val="21"/>
          <w:szCs w:val="21"/>
        </w:rPr>
        <w:t>and q2 are the x and y coordinates respectively of point q and p1 and p2 are the x and y coordinates of point P respectively.</w:t>
      </w:r>
    </w:p>
    <w:p w:rsidR="00B00FA4" w:rsidRDefault="00B00FA4" w:rsidP="002F5D4F">
      <w:pPr>
        <w:pStyle w:val="ListParagraph"/>
        <w:ind w:left="360"/>
        <w:rPr>
          <w:sz w:val="21"/>
          <w:szCs w:val="21"/>
        </w:rPr>
      </w:pPr>
    </w:p>
    <w:p w:rsidR="00B00FA4" w:rsidRPr="00B00FA4" w:rsidRDefault="00B00FA4" w:rsidP="00B00FA4">
      <w:pPr>
        <w:pStyle w:val="ListParagraph"/>
        <w:ind w:left="360"/>
        <w:rPr>
          <w:sz w:val="21"/>
          <w:szCs w:val="21"/>
        </w:rPr>
      </w:pPr>
      <w:r w:rsidRPr="00B00FA4">
        <w:rPr>
          <w:sz w:val="21"/>
          <w:szCs w:val="21"/>
        </w:rPr>
        <w:t xml:space="preserve">This is the distance I used to calculate which points belong to which cluster. </w:t>
      </w:r>
    </w:p>
    <w:p w:rsidR="00B00FA4" w:rsidRDefault="00B00FA4" w:rsidP="002F5D4F">
      <w:pPr>
        <w:pStyle w:val="ListParagraph"/>
        <w:ind w:left="360"/>
        <w:rPr>
          <w:sz w:val="21"/>
          <w:szCs w:val="21"/>
        </w:rPr>
      </w:pPr>
      <w:r w:rsidRPr="00B00FA4">
        <w:rPr>
          <w:sz w:val="21"/>
          <w:szCs w:val="21"/>
        </w:rPr>
        <w:t>For every point I checked the Euclidean distance between the point and all the cluster centroids. The point was assigned to cluster with whose centroid it had the least Euclidean distance.</w:t>
      </w:r>
    </w:p>
    <w:p w:rsidR="00B00FA4" w:rsidRPr="00B00FA4" w:rsidRDefault="00B00FA4" w:rsidP="002F5D4F">
      <w:pPr>
        <w:pStyle w:val="ListParagraph"/>
        <w:ind w:left="360"/>
        <w:rPr>
          <w:sz w:val="21"/>
          <w:szCs w:val="21"/>
        </w:rPr>
      </w:pPr>
    </w:p>
    <w:p w:rsidR="00CD2B27" w:rsidRDefault="00123CB1" w:rsidP="00CD2B27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Objective Function</w:t>
      </w:r>
    </w:p>
    <w:p w:rsidR="00123CB1" w:rsidRDefault="009A3226" w:rsidP="00123CB1">
      <w:pPr>
        <w:pStyle w:val="ListParagraph"/>
        <w:ind w:left="2160"/>
        <w:rPr>
          <w:rFonts w:asciiTheme="majorHAnsi" w:eastAsiaTheme="majorEastAsia" w:hAnsiTheme="majorHAnsi" w:cstheme="majorBidi"/>
          <w:sz w:val="28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8"/>
                  <w:szCs w:val="22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28"/>
                      <w:szCs w:val="22"/>
                    </w:rPr>
                    <m:t>xϵ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8"/>
                              <w:szCs w:val="22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8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2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979EF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k – number of clusters</w:t>
      </w:r>
    </w:p>
    <w:p w:rsidR="00620B4D" w:rsidRDefault="00620B4D" w:rsidP="00D979EF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D – Total Sample set</w:t>
      </w:r>
    </w:p>
    <w:p w:rsidR="00620B4D" w:rsidRDefault="009A3226" w:rsidP="00D979EF">
      <w:pPr>
        <w:pStyle w:val="ListParagraph"/>
        <w:rPr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D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 w:rsidRPr="00620B4D">
        <w:rPr>
          <w:sz w:val="21"/>
          <w:szCs w:val="21"/>
        </w:rPr>
        <w:t xml:space="preserve">- Samples in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</w:p>
    <w:p w:rsidR="00620B4D" w:rsidRPr="00D979EF" w:rsidRDefault="009A3226" w:rsidP="00D979EF">
      <w:pPr>
        <w:pStyle w:val="ListParagraph"/>
        <w:rPr>
          <w:rFonts w:eastAsiaTheme="minorEastAsia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8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μ</m:t>
            </m:r>
          </m:e>
          <m:sub>
            <m:r>
              <w:rPr>
                <w:rFonts w:ascii="Cambria Math" w:eastAsiaTheme="majorEastAsia" w:hAnsi="Cambria Math" w:cstheme="majorBidi"/>
                <w:sz w:val="28"/>
                <w:szCs w:val="22"/>
              </w:rPr>
              <m:t>i</m:t>
            </m:r>
          </m:sub>
        </m:sSub>
      </m:oMath>
      <w:r w:rsidR="00620B4D">
        <w:rPr>
          <w:rFonts w:eastAsiaTheme="minorEastAsia"/>
          <w:sz w:val="28"/>
          <w:szCs w:val="22"/>
        </w:rPr>
        <w:t xml:space="preserve"> </w:t>
      </w:r>
      <w:r w:rsidR="00620B4D" w:rsidRPr="00620B4D">
        <w:rPr>
          <w:sz w:val="21"/>
          <w:szCs w:val="21"/>
        </w:rPr>
        <w:t xml:space="preserve">– Centroid of cluster </w:t>
      </w:r>
      <w:proofErr w:type="spellStart"/>
      <w:r w:rsidR="00620B4D" w:rsidRPr="00620B4D">
        <w:rPr>
          <w:sz w:val="21"/>
          <w:szCs w:val="21"/>
        </w:rPr>
        <w:t>i</w:t>
      </w:r>
      <w:proofErr w:type="spellEnd"/>
      <w:r w:rsidR="00620B4D">
        <w:rPr>
          <w:sz w:val="21"/>
          <w:szCs w:val="21"/>
        </w:rPr>
        <w:t>.</w:t>
      </w:r>
    </w:p>
    <w:p w:rsidR="00D979EF" w:rsidRPr="00D979EF" w:rsidRDefault="00D979EF" w:rsidP="00D979EF">
      <w:pPr>
        <w:pStyle w:val="ListParagraph"/>
        <w:rPr>
          <w:rFonts w:asciiTheme="majorHAnsi" w:eastAsiaTheme="majorEastAsia" w:hAnsiTheme="majorHAnsi" w:cstheme="majorBidi"/>
          <w:sz w:val="21"/>
          <w:szCs w:val="21"/>
        </w:rPr>
      </w:pPr>
    </w:p>
    <w:p w:rsidR="00CD2B27" w:rsidRPr="00CD2B27" w:rsidRDefault="00CD2B27" w:rsidP="00CD2B27">
      <w:pPr>
        <w:pStyle w:val="ListParagraph"/>
        <w:rPr>
          <w:sz w:val="21"/>
          <w:szCs w:val="21"/>
        </w:rPr>
      </w:pPr>
    </w:p>
    <w:p w:rsidR="00DA736F" w:rsidRPr="00F16E00" w:rsidRDefault="00620B4D" w:rsidP="00DA736F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sz w:val="28"/>
          <w:szCs w:val="22"/>
        </w:rPr>
      </w:pPr>
      <w:r>
        <w:rPr>
          <w:rFonts w:asciiTheme="majorHAnsi" w:eastAsiaTheme="majorEastAsia" w:hAnsiTheme="majorHAnsi" w:cstheme="majorBidi"/>
          <w:sz w:val="28"/>
          <w:szCs w:val="22"/>
        </w:rPr>
        <w:t>Plotting the Objective Function vs Number of Graphs</w:t>
      </w:r>
    </w:p>
    <w:p w:rsidR="008E1457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used matplotlib as my plotting library of choice.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first created a function called </w:t>
      </w:r>
      <w:proofErr w:type="spellStart"/>
      <w:r w:rsidRPr="00620B4D">
        <w:rPr>
          <w:i/>
          <w:iCs/>
          <w:sz w:val="21"/>
          <w:szCs w:val="21"/>
        </w:rPr>
        <w:t>compute_all_objective_costs</w:t>
      </w:r>
      <w:proofErr w:type="spellEnd"/>
      <w:r w:rsidRPr="00620B4D">
        <w:rPr>
          <w:i/>
          <w:iCs/>
          <w:sz w:val="21"/>
          <w:szCs w:val="21"/>
        </w:rPr>
        <w:t>()</w:t>
      </w:r>
      <w:r>
        <w:rPr>
          <w:sz w:val="21"/>
          <w:szCs w:val="21"/>
        </w:rPr>
        <w:t>, which calculated the final objective function cost after convergence for clusters ranging from 2-10, and also take the strategy as an input.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Since I created </w:t>
      </w:r>
      <w:proofErr w:type="spellStart"/>
      <w:r>
        <w:rPr>
          <w:sz w:val="21"/>
          <w:szCs w:val="21"/>
        </w:rPr>
        <w:t>KMeans</w:t>
      </w:r>
      <w:proofErr w:type="spellEnd"/>
      <w:r>
        <w:rPr>
          <w:sz w:val="21"/>
          <w:szCs w:val="21"/>
        </w:rPr>
        <w:t xml:space="preserve"> as a class, I just had to pass in number of clusters, strategy type, maximum number of iterations and the dataset path as parameters to the class instance.</w:t>
      </w:r>
    </w:p>
    <w:p w:rsidR="00620B4D" w:rsidRDefault="00620B4D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 xml:space="preserve">I was then able to get the final objective cost </w:t>
      </w:r>
      <w:r w:rsidR="00B95DD3">
        <w:rPr>
          <w:sz w:val="21"/>
          <w:szCs w:val="21"/>
        </w:rPr>
        <w:t>for each instance each time with different number of clusters and a specific strategy t</w:t>
      </w:r>
      <w:r w:rsidR="00123E87">
        <w:rPr>
          <w:sz w:val="21"/>
          <w:szCs w:val="21"/>
        </w:rPr>
        <w:t>ype</w:t>
      </w:r>
      <w:r w:rsidR="00B95DD3">
        <w:rPr>
          <w:sz w:val="21"/>
          <w:szCs w:val="21"/>
        </w:rPr>
        <w:t>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These costs were stored in a list and returned.</w:t>
      </w:r>
    </w:p>
    <w:p w:rsidR="00B95DD3" w:rsidRDefault="00B95DD3" w:rsidP="001E738A">
      <w:pPr>
        <w:pStyle w:val="ListParagraph"/>
        <w:rPr>
          <w:sz w:val="21"/>
          <w:szCs w:val="21"/>
        </w:rPr>
      </w:pPr>
      <w:r>
        <w:rPr>
          <w:sz w:val="21"/>
          <w:szCs w:val="21"/>
        </w:rPr>
        <w:t>I then used matplotlib to plot these</w:t>
      </w:r>
      <w:r w:rsidR="002A3C20">
        <w:rPr>
          <w:sz w:val="21"/>
          <w:szCs w:val="21"/>
        </w:rPr>
        <w:t xml:space="preserve"> costs on the Y-axis and the number of clusters on the X-axis.</w:t>
      </w:r>
    </w:p>
    <w:p w:rsidR="00620B4D" w:rsidRDefault="00620B4D" w:rsidP="001E738A">
      <w:pPr>
        <w:pStyle w:val="ListParagraph"/>
      </w:pPr>
    </w:p>
    <w:p w:rsidR="00E9513D" w:rsidRDefault="00E9513D" w:rsidP="001E738A">
      <w:pPr>
        <w:pStyle w:val="ListParagraph"/>
        <w:rPr>
          <w:u w:val="single"/>
        </w:rPr>
      </w:pPr>
      <w:r w:rsidRPr="00E9513D">
        <w:rPr>
          <w:u w:val="single"/>
        </w:rPr>
        <w:t>Strategy 1</w:t>
      </w:r>
    </w:p>
    <w:p w:rsidR="00C042E6" w:rsidRPr="00E9513D" w:rsidRDefault="00B124D2" w:rsidP="001E738A">
      <w:pPr>
        <w:pStyle w:val="ListParagraph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3396343" cy="3396343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ive_function_1_8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510" cy="33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D" w:rsidRDefault="00E9513D" w:rsidP="00E9513D">
      <w:pPr>
        <w:pStyle w:val="ListParagraph"/>
        <w:keepNext/>
      </w:pPr>
    </w:p>
    <w:p w:rsidR="00C656CA" w:rsidRDefault="00E9513D" w:rsidP="00E9513D">
      <w:pPr>
        <w:pStyle w:val="Caption"/>
        <w:ind w:left="2160" w:firstLine="720"/>
      </w:pPr>
      <w:r>
        <w:t>Random Seed 80</w:t>
      </w:r>
    </w:p>
    <w:p w:rsidR="00E9513D" w:rsidRDefault="00E9513D" w:rsidP="00E9513D">
      <w:r>
        <w:t xml:space="preserve">           </w:t>
      </w:r>
      <w:r w:rsidR="00B124D2">
        <w:rPr>
          <w:noProof/>
        </w:rPr>
        <w:drawing>
          <wp:inline distT="0" distB="0" distL="0" distR="0">
            <wp:extent cx="3570514" cy="3570514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ive_function_1_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91" cy="35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3D" w:rsidRDefault="00E9513D" w:rsidP="00E9513D">
      <w:pPr>
        <w:pStyle w:val="Caption"/>
        <w:ind w:left="2160" w:firstLine="720"/>
      </w:pPr>
      <w:r>
        <w:t>Random Seed 20</w:t>
      </w:r>
    </w:p>
    <w:p w:rsidR="00E9513D" w:rsidRDefault="00E9513D" w:rsidP="00E9513D"/>
    <w:p w:rsidR="00CA374D" w:rsidRPr="00CA374D" w:rsidRDefault="00CA374D" w:rsidP="00E9513D">
      <w:pPr>
        <w:rPr>
          <w:u w:val="single"/>
        </w:rPr>
      </w:pPr>
      <w:r w:rsidRPr="00CA374D">
        <w:rPr>
          <w:u w:val="single"/>
        </w:rPr>
        <w:t>Strategy 2</w:t>
      </w:r>
    </w:p>
    <w:p w:rsidR="00CA374D" w:rsidRDefault="00B124D2" w:rsidP="00E9513D">
      <w:r>
        <w:rPr>
          <w:noProof/>
        </w:rPr>
        <w:lastRenderedPageBreak/>
        <w:drawing>
          <wp:inline distT="0" distB="0" distL="0" distR="0">
            <wp:extent cx="3548743" cy="3548743"/>
            <wp:effectExtent l="0" t="0" r="0" b="0"/>
            <wp:docPr id="10" name="Picture 10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ive_function_2_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07" cy="35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 20</w:t>
      </w:r>
    </w:p>
    <w:p w:rsidR="00E9513D" w:rsidRDefault="00E9513D" w:rsidP="00E9513D"/>
    <w:p w:rsidR="00B124D2" w:rsidRDefault="00B124D2" w:rsidP="00E9513D">
      <w:r>
        <w:rPr>
          <w:noProof/>
        </w:rPr>
        <w:drawing>
          <wp:inline distT="0" distB="0" distL="0" distR="0">
            <wp:extent cx="3483428" cy="3483428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ive_function_2_8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18" cy="34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4D" w:rsidRDefault="00CA374D" w:rsidP="00CA374D">
      <w:pPr>
        <w:pStyle w:val="Caption"/>
        <w:ind w:left="1440" w:firstLine="720"/>
      </w:pPr>
      <w:r>
        <w:t>Random Seed 80</w:t>
      </w:r>
    </w:p>
    <w:p w:rsidR="00CA374D" w:rsidRPr="00E9513D" w:rsidRDefault="00CA374D" w:rsidP="00E9513D"/>
    <w:p w:rsidR="00C656CA" w:rsidRDefault="00C656CA" w:rsidP="00A01D7D">
      <w:pPr>
        <w:pStyle w:val="ListParagraph"/>
        <w:rPr>
          <w:rFonts w:eastAsiaTheme="minorEastAsia"/>
          <w:b/>
          <w:bCs/>
        </w:rPr>
      </w:pPr>
    </w:p>
    <w:p w:rsidR="00F55796" w:rsidRPr="008E1457" w:rsidRDefault="00F55796" w:rsidP="00F55796"/>
    <w:p w:rsidR="00150D47" w:rsidRPr="00150D47" w:rsidRDefault="00150D47" w:rsidP="00150D47"/>
    <w:p w:rsidR="00F251B2" w:rsidRDefault="00F251B2"/>
    <w:sectPr w:rsidR="00F251B2">
      <w:footerReference w:type="default" r:id="rId16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226" w:rsidRDefault="009A3226">
      <w:pPr>
        <w:spacing w:after="0" w:line="240" w:lineRule="auto"/>
      </w:pPr>
      <w:r>
        <w:separator/>
      </w:r>
    </w:p>
    <w:p w:rsidR="009A3226" w:rsidRDefault="009A3226"/>
    <w:p w:rsidR="009A3226" w:rsidRDefault="009A3226"/>
  </w:endnote>
  <w:endnote w:type="continuationSeparator" w:id="0">
    <w:p w:rsidR="009A3226" w:rsidRDefault="009A3226">
      <w:pPr>
        <w:spacing w:after="0" w:line="240" w:lineRule="auto"/>
      </w:pPr>
      <w:r>
        <w:continuationSeparator/>
      </w:r>
    </w:p>
    <w:p w:rsidR="009A3226" w:rsidRDefault="009A3226"/>
    <w:p w:rsidR="009A3226" w:rsidRDefault="009A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226" w:rsidRDefault="009A3226">
      <w:pPr>
        <w:spacing w:after="0" w:line="240" w:lineRule="auto"/>
      </w:pPr>
      <w:r>
        <w:separator/>
      </w:r>
    </w:p>
    <w:p w:rsidR="009A3226" w:rsidRDefault="009A3226"/>
    <w:p w:rsidR="009A3226" w:rsidRDefault="009A3226"/>
  </w:footnote>
  <w:footnote w:type="continuationSeparator" w:id="0">
    <w:p w:rsidR="009A3226" w:rsidRDefault="009A3226">
      <w:pPr>
        <w:spacing w:after="0" w:line="240" w:lineRule="auto"/>
      </w:pPr>
      <w:r>
        <w:continuationSeparator/>
      </w:r>
    </w:p>
    <w:p w:rsidR="009A3226" w:rsidRDefault="009A3226"/>
    <w:p w:rsidR="009A3226" w:rsidRDefault="009A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008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B9F"/>
    <w:multiLevelType w:val="multilevel"/>
    <w:tmpl w:val="39282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C6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2D"/>
    <w:rsid w:val="00013807"/>
    <w:rsid w:val="000C2F2D"/>
    <w:rsid w:val="00123CB1"/>
    <w:rsid w:val="00123E87"/>
    <w:rsid w:val="00150D47"/>
    <w:rsid w:val="001D1FD5"/>
    <w:rsid w:val="001E738A"/>
    <w:rsid w:val="002941BE"/>
    <w:rsid w:val="002A3C20"/>
    <w:rsid w:val="002C1870"/>
    <w:rsid w:val="002F5D4F"/>
    <w:rsid w:val="003B55D3"/>
    <w:rsid w:val="004330DD"/>
    <w:rsid w:val="004953C1"/>
    <w:rsid w:val="005771A2"/>
    <w:rsid w:val="00620B4D"/>
    <w:rsid w:val="006E6070"/>
    <w:rsid w:val="00760DF6"/>
    <w:rsid w:val="007B240E"/>
    <w:rsid w:val="007F6D60"/>
    <w:rsid w:val="007F73D5"/>
    <w:rsid w:val="00846B5F"/>
    <w:rsid w:val="00885148"/>
    <w:rsid w:val="008A7AB8"/>
    <w:rsid w:val="008E1457"/>
    <w:rsid w:val="009A3226"/>
    <w:rsid w:val="009E7BEC"/>
    <w:rsid w:val="00A01D7D"/>
    <w:rsid w:val="00A62E27"/>
    <w:rsid w:val="00B00FA4"/>
    <w:rsid w:val="00B124D2"/>
    <w:rsid w:val="00B95DD3"/>
    <w:rsid w:val="00BA5733"/>
    <w:rsid w:val="00BF3842"/>
    <w:rsid w:val="00C042E6"/>
    <w:rsid w:val="00C656CA"/>
    <w:rsid w:val="00C70E25"/>
    <w:rsid w:val="00CA374D"/>
    <w:rsid w:val="00CB3316"/>
    <w:rsid w:val="00CD2B27"/>
    <w:rsid w:val="00D979EF"/>
    <w:rsid w:val="00DA736F"/>
    <w:rsid w:val="00DF6E7A"/>
    <w:rsid w:val="00E64E20"/>
    <w:rsid w:val="00E9513D"/>
    <w:rsid w:val="00EB391B"/>
    <w:rsid w:val="00F16E00"/>
    <w:rsid w:val="00F251B2"/>
    <w:rsid w:val="00F55796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D4174"/>
  <w15:chartTrackingRefBased/>
  <w15:docId w15:val="{97AD54C5-B79E-BD41-877D-0B05575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Strong">
    <w:name w:val="Strong"/>
    <w:basedOn w:val="DefaultParagraphFont"/>
    <w:uiPriority w:val="22"/>
    <w:qFormat/>
    <w:rsid w:val="000C2F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DA736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F557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57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1">
    <w:name w:val="Table Web 1"/>
    <w:basedOn w:val="TableNormal"/>
    <w:uiPriority w:val="99"/>
    <w:rsid w:val="00F5579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">
    <w:name w:val="Grid Table 2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55796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55796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E7A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nav1712/Library/Containers/com.microsoft.Word/Data/Library/Application%20Support/Microsoft/Office/16.0/DTS/en-GB%7bCFA60B9E-522C-604D-8634-316D3E6E3C14%7d/%7bB49783D1-61FA-D74E-90BC-2FFE9C592A65%7dtf10002081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C6BE46-1779-4847-878D-FDD60C9C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{B49783D1-61FA-D74E-90BC-2FFE9C592A65}tf10002081.dotx</Template>
  <TotalTime>112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Arnav Chakravarthy</cp:lastModifiedBy>
  <cp:revision>24</cp:revision>
  <dcterms:created xsi:type="dcterms:W3CDTF">2019-09-18T06:43:00Z</dcterms:created>
  <dcterms:modified xsi:type="dcterms:W3CDTF">2019-10-27T19:54:00Z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